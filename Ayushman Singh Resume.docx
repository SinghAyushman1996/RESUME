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CCB43" w14:textId="54B0D23F" w:rsidR="00816216" w:rsidRDefault="00B9748C" w:rsidP="00141A4C">
      <w:pPr>
        <w:pStyle w:val="Title"/>
      </w:pPr>
      <w:r>
        <w:t>Ayushman Singh</w:t>
      </w:r>
    </w:p>
    <w:p w14:paraId="7D7E79D1" w14:textId="4F0EFD63" w:rsidR="00141A4C" w:rsidRDefault="00B9748C" w:rsidP="00141A4C">
      <w:proofErr w:type="spellStart"/>
      <w:r>
        <w:t>Bastiram</w:t>
      </w:r>
      <w:proofErr w:type="spellEnd"/>
      <w:r>
        <w:t xml:space="preserve">, New Teacher’s Colony, </w:t>
      </w:r>
      <w:proofErr w:type="spellStart"/>
      <w:r>
        <w:t>Chhibramau</w:t>
      </w:r>
      <w:proofErr w:type="spellEnd"/>
      <w:r>
        <w:t xml:space="preserve">, </w:t>
      </w:r>
      <w:proofErr w:type="spellStart"/>
      <w:r>
        <w:t>kannauj</w:t>
      </w:r>
      <w:proofErr w:type="spellEnd"/>
      <w:r>
        <w:t>, U.P., 209721</w:t>
      </w:r>
      <w:r w:rsidR="00141A4C">
        <w:t> | </w:t>
      </w:r>
      <w:r>
        <w:t>8874274271</w:t>
      </w:r>
      <w:r w:rsidR="00141A4C">
        <w:t> | </w:t>
      </w:r>
      <w:r>
        <w:t>anshrathore601@gmail.com</w:t>
      </w:r>
    </w:p>
    <w:p w14:paraId="78144045" w14:textId="77777777" w:rsidR="006270A9" w:rsidRDefault="00A82B5E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538091D9E5E542C8A61CE160F46F6B4C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14:paraId="3BF28A88" w14:textId="568D7248" w:rsidR="006270A9" w:rsidRDefault="00B9748C">
      <w:r w:rsidRPr="00B9748C">
        <w:t>To get an opportunity where I can make the best of my potential and contribute to the organization's growth. Seeking a position in a company where I can launch my career and build a valuable skill set. Seeking a role in an MNC where I can upgrade my skills with time and take the company to the next level.</w:t>
      </w:r>
    </w:p>
    <w:sdt>
      <w:sdtPr>
        <w:alias w:val="Education:"/>
        <w:tag w:val="Education:"/>
        <w:id w:val="807127995"/>
        <w:placeholder>
          <w:docPart w:val="1049446A2B2C4E66937955B8AB1F7883"/>
        </w:placeholder>
        <w:temporary/>
        <w:showingPlcHdr/>
        <w15:appearance w15:val="hidden"/>
      </w:sdtPr>
      <w:sdtEndPr/>
      <w:sdtContent>
        <w:p w14:paraId="599A26A2" w14:textId="09C8EFD1" w:rsidR="00270554" w:rsidRDefault="009D5933" w:rsidP="00270554">
          <w:pPr>
            <w:pStyle w:val="Heading1"/>
          </w:pPr>
          <w:r>
            <w:t>Education</w:t>
          </w:r>
        </w:p>
      </w:sdtContent>
    </w:sdt>
    <w:p w14:paraId="5DFFD734" w14:textId="4007174D" w:rsidR="00270554" w:rsidRDefault="00270554" w:rsidP="001B29CF">
      <w:pPr>
        <w:pStyle w:val="ListBullet"/>
      </w:pPr>
      <w:r>
        <w:t xml:space="preserve">BTC – 2019 – E.R.A. </w:t>
      </w:r>
      <w:proofErr w:type="spellStart"/>
      <w:r>
        <w:t>Prayagraj</w:t>
      </w:r>
      <w:proofErr w:type="spellEnd"/>
    </w:p>
    <w:p w14:paraId="4CA9F507" w14:textId="7CA4EC08" w:rsidR="006270A9" w:rsidRDefault="00B9748C" w:rsidP="001B29CF">
      <w:pPr>
        <w:pStyle w:val="ListBullet"/>
      </w:pPr>
      <w:r>
        <w:t>B.Sc. – 2017 – B.R Ambedkar University (Agra University)</w:t>
      </w:r>
    </w:p>
    <w:p w14:paraId="5EE78953" w14:textId="17516631" w:rsidR="006270A9" w:rsidRDefault="00B9748C">
      <w:pPr>
        <w:pStyle w:val="ListBullet"/>
      </w:pPr>
      <w:r>
        <w:t>12</w:t>
      </w:r>
      <w:r w:rsidRPr="00B9748C">
        <w:rPr>
          <w:vertAlign w:val="superscript"/>
        </w:rPr>
        <w:t>th</w:t>
      </w:r>
      <w:r>
        <w:t xml:space="preserve"> – 2014 – U.P. Board.</w:t>
      </w:r>
    </w:p>
    <w:p w14:paraId="28CA1229" w14:textId="203061A1" w:rsidR="00B9748C" w:rsidRDefault="00B9748C">
      <w:pPr>
        <w:pStyle w:val="ListBullet"/>
      </w:pPr>
      <w:r>
        <w:t>10</w:t>
      </w:r>
      <w:r w:rsidRPr="00B9748C">
        <w:rPr>
          <w:vertAlign w:val="superscript"/>
        </w:rPr>
        <w:t>th</w:t>
      </w:r>
      <w:r>
        <w:t xml:space="preserve"> – 2011 – U.P. Board.</w:t>
      </w:r>
    </w:p>
    <w:sdt>
      <w:sdtPr>
        <w:alias w:val="Skills &amp; Abilities:"/>
        <w:tag w:val="Skills &amp; Abilities:"/>
        <w:id w:val="458624136"/>
        <w:placeholder>
          <w:docPart w:val="0E01E2CE37FB48FB80D716CD700750CA"/>
        </w:placeholder>
        <w:temporary/>
        <w:showingPlcHdr/>
        <w15:appearance w15:val="hidden"/>
      </w:sdtPr>
      <w:sdtEndPr/>
      <w:sdtContent>
        <w:p w14:paraId="738C2697" w14:textId="77777777" w:rsidR="006270A9" w:rsidRDefault="009D5933">
          <w:pPr>
            <w:pStyle w:val="Heading1"/>
          </w:pPr>
          <w:r>
            <w:t>Skills &amp; Abilities</w:t>
          </w:r>
        </w:p>
      </w:sdtContent>
    </w:sdt>
    <w:sdt>
      <w:sdtPr>
        <w:alias w:val="Management:"/>
        <w:tag w:val="Management:"/>
        <w:id w:val="598525640"/>
        <w:placeholder>
          <w:docPart w:val="7F13AEF311C249DA9736F45C702549B9"/>
        </w:placeholder>
        <w:temporary/>
        <w:showingPlcHdr/>
        <w15:appearance w15:val="hidden"/>
      </w:sdtPr>
      <w:sdtEndPr/>
      <w:sdtContent>
        <w:p w14:paraId="62B16F35" w14:textId="77777777" w:rsidR="006270A9" w:rsidRDefault="009D5933">
          <w:pPr>
            <w:pStyle w:val="Heading2"/>
          </w:pPr>
          <w:r>
            <w:t>Management</w:t>
          </w:r>
        </w:p>
      </w:sdtContent>
    </w:sdt>
    <w:p w14:paraId="4C0423F0" w14:textId="431CA6F8" w:rsidR="006270A9" w:rsidRDefault="0019159C">
      <w:pPr>
        <w:pStyle w:val="ListBullet"/>
      </w:pPr>
      <w:r w:rsidRPr="0019159C">
        <w:t>1. Leadership</w:t>
      </w:r>
    </w:p>
    <w:p w14:paraId="3D3E62B8" w14:textId="5E1E74FB" w:rsidR="0019159C" w:rsidRDefault="0019159C">
      <w:pPr>
        <w:pStyle w:val="ListBullet"/>
      </w:pPr>
      <w:r>
        <w:t xml:space="preserve">2. </w:t>
      </w:r>
      <w:r w:rsidRPr="0019159C">
        <w:t>Project management</w:t>
      </w:r>
    </w:p>
    <w:p w14:paraId="517AB792" w14:textId="5A4ADEB8" w:rsidR="0019159C" w:rsidRDefault="0019159C">
      <w:pPr>
        <w:pStyle w:val="ListBullet"/>
      </w:pPr>
      <w:r>
        <w:t xml:space="preserve">3. </w:t>
      </w:r>
      <w:r w:rsidRPr="0019159C">
        <w:t>Planning</w:t>
      </w:r>
    </w:p>
    <w:p w14:paraId="054F1E00" w14:textId="6EF2EC8B" w:rsidR="0019159C" w:rsidRDefault="0019159C">
      <w:pPr>
        <w:pStyle w:val="ListBullet"/>
      </w:pPr>
      <w:r>
        <w:t xml:space="preserve">4. </w:t>
      </w:r>
      <w:r w:rsidRPr="0019159C">
        <w:t>Negotiation</w:t>
      </w:r>
    </w:p>
    <w:p w14:paraId="7869775F" w14:textId="2BD474A8" w:rsidR="0019159C" w:rsidRDefault="0019159C">
      <w:pPr>
        <w:pStyle w:val="ListBullet"/>
      </w:pPr>
      <w:r>
        <w:t xml:space="preserve">5. </w:t>
      </w:r>
      <w:r w:rsidRPr="0019159C">
        <w:t>Problem-solving</w:t>
      </w:r>
    </w:p>
    <w:sdt>
      <w:sdtPr>
        <w:alias w:val="Experience:"/>
        <w:tag w:val="Experience:"/>
        <w:id w:val="171684534"/>
        <w:placeholder>
          <w:docPart w:val="057BB6C3ED1542658F870E504CBDB0BE"/>
        </w:placeholder>
        <w:temporary/>
        <w:showingPlcHdr/>
        <w15:appearance w15:val="hidden"/>
      </w:sdtPr>
      <w:sdtEndPr/>
      <w:sdtContent>
        <w:p w14:paraId="0CA00724" w14:textId="77777777" w:rsidR="006270A9" w:rsidRDefault="009D5933">
          <w:pPr>
            <w:pStyle w:val="Heading1"/>
          </w:pPr>
          <w:r>
            <w:t>Experience</w:t>
          </w:r>
        </w:p>
      </w:sdtContent>
    </w:sdt>
    <w:p w14:paraId="310DA581" w14:textId="77777777" w:rsidR="00A75365" w:rsidRDefault="0019159C" w:rsidP="00A75365">
      <w:pPr>
        <w:pStyle w:val="ListBullet"/>
      </w:pPr>
      <w:r>
        <w:t xml:space="preserve">Fresher </w:t>
      </w:r>
      <w:r w:rsidR="00A75365">
        <w:t>(</w:t>
      </w:r>
      <w:r>
        <w:t>as MNC</w:t>
      </w:r>
      <w:r w:rsidR="00A75365">
        <w:t>)</w:t>
      </w:r>
    </w:p>
    <w:p w14:paraId="7BEF94AE" w14:textId="5F39E121" w:rsidR="00E3722D" w:rsidRDefault="00E3722D" w:rsidP="00A75365">
      <w:pPr>
        <w:pStyle w:val="ListBullet"/>
      </w:pPr>
      <w:r>
        <w:t xml:space="preserve">I am a Full Stack Developer. </w:t>
      </w:r>
    </w:p>
    <w:p w14:paraId="14207E5F" w14:textId="129C8EFC" w:rsidR="001B29CF" w:rsidRDefault="00A75365" w:rsidP="00A75365">
      <w:pPr>
        <w:pStyle w:val="ListBullet"/>
      </w:pPr>
      <w:r>
        <w:t>B</w:t>
      </w:r>
      <w:r w:rsidR="0019159C">
        <w:t xml:space="preserve">ut having </w:t>
      </w:r>
      <w:r>
        <w:t>more than</w:t>
      </w:r>
      <w:r w:rsidR="0019159C">
        <w:t xml:space="preserve"> 4 years of experience in </w:t>
      </w:r>
      <w:r w:rsidR="00270554">
        <w:t>teaching.</w:t>
      </w:r>
    </w:p>
    <w:p w14:paraId="0DB1DB2E" w14:textId="77777777" w:rsidR="00A01B86" w:rsidRDefault="00A01B86" w:rsidP="00A01B86">
      <w:pPr>
        <w:pStyle w:val="ListBullet"/>
        <w:numPr>
          <w:ilvl w:val="0"/>
          <w:numId w:val="0"/>
        </w:numPr>
        <w:ind w:left="216"/>
      </w:pPr>
    </w:p>
    <w:p w14:paraId="1C5E8C57" w14:textId="723A969B" w:rsidR="00365A27" w:rsidRPr="00A01B86" w:rsidRDefault="00A01B86" w:rsidP="00365A27">
      <w:pPr>
        <w:pStyle w:val="ListBullet"/>
        <w:numPr>
          <w:ilvl w:val="0"/>
          <w:numId w:val="0"/>
        </w:numPr>
        <w:ind w:left="216" w:hanging="216"/>
        <w:rPr>
          <w:color w:val="2A7B88" w:themeColor="accent1" w:themeShade="BF"/>
          <w:sz w:val="28"/>
          <w:szCs w:val="28"/>
        </w:rPr>
      </w:pPr>
      <w:r w:rsidRPr="00A01B86">
        <w:rPr>
          <w:color w:val="2A7B88" w:themeColor="accent1" w:themeShade="BF"/>
          <w:sz w:val="28"/>
          <w:szCs w:val="28"/>
        </w:rPr>
        <w:t>Project Links</w:t>
      </w:r>
    </w:p>
    <w:p w14:paraId="2E6FEA89" w14:textId="0F82E61A" w:rsidR="00365A27" w:rsidRDefault="00365A27" w:rsidP="00365A27">
      <w:pPr>
        <w:pStyle w:val="ListBullet"/>
      </w:pPr>
      <w:r w:rsidRPr="00365A27">
        <w:t>https://github.com/SinghAyushman1996/Linkedin02</w:t>
      </w:r>
    </w:p>
    <w:p w14:paraId="7DFA4AF2" w14:textId="6322990A" w:rsidR="00A01B86" w:rsidRPr="00A82B5E" w:rsidRDefault="00365A27" w:rsidP="00A75365">
      <w:pPr>
        <w:pStyle w:val="ListBullet"/>
        <w:rPr>
          <w:color w:val="4D4D4D" w:themeColor="text2"/>
        </w:rPr>
      </w:pPr>
      <w:hyperlink r:id="rId8" w:history="1">
        <w:r w:rsidRPr="00A82B5E">
          <w:rPr>
            <w:rStyle w:val="Hyperlink"/>
            <w:color w:val="4D4D4D" w:themeColor="text2"/>
          </w:rPr>
          <w:t>https://github.com/SinghAyushman1996/Music</w:t>
        </w:r>
      </w:hyperlink>
    </w:p>
    <w:p w14:paraId="50DD2F92" w14:textId="5860F788" w:rsidR="00365A27" w:rsidRPr="00A82B5E" w:rsidRDefault="00365A27" w:rsidP="00A75365">
      <w:pPr>
        <w:pStyle w:val="ListBullet"/>
        <w:rPr>
          <w:color w:val="4D4D4D" w:themeColor="text2"/>
        </w:rPr>
      </w:pPr>
      <w:hyperlink r:id="rId9" w:history="1">
        <w:r w:rsidRPr="00A82B5E">
          <w:rPr>
            <w:rStyle w:val="Hyperlink"/>
            <w:color w:val="4D4D4D" w:themeColor="text2"/>
          </w:rPr>
          <w:t>https://github.com/SinghAyushman1996/Hotel-</w:t>
        </w:r>
      </w:hyperlink>
    </w:p>
    <w:p w14:paraId="33C97FF3" w14:textId="3BC2EBF0" w:rsidR="00365A27" w:rsidRDefault="00365A27" w:rsidP="00A75365">
      <w:pPr>
        <w:pStyle w:val="ListBullet"/>
      </w:pPr>
      <w:r w:rsidRPr="00365A27">
        <w:t>https://github.com/SinghAyushman1996/Stop-watch</w:t>
      </w:r>
    </w:p>
    <w:p w14:paraId="76D4CFDA" w14:textId="5D36DBB3" w:rsidR="00270554" w:rsidRDefault="00270554" w:rsidP="00365A27">
      <w:pPr>
        <w:pStyle w:val="ListBullet"/>
        <w:numPr>
          <w:ilvl w:val="0"/>
          <w:numId w:val="0"/>
        </w:numPr>
      </w:pPr>
    </w:p>
    <w:p w14:paraId="7CD57FF1" w14:textId="58C8B996" w:rsidR="0019159C" w:rsidRDefault="00270554" w:rsidP="00270554">
      <w:pPr>
        <w:pStyle w:val="ListBullet"/>
        <w:numPr>
          <w:ilvl w:val="0"/>
          <w:numId w:val="0"/>
        </w:numPr>
        <w:ind w:left="216" w:hanging="216"/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</w:rPr>
      </w:pPr>
      <w:r w:rsidRPr="00270554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</w:rPr>
        <w:t>Hobbies</w:t>
      </w:r>
    </w:p>
    <w:p w14:paraId="27849EC3" w14:textId="58F375E9" w:rsidR="00270554" w:rsidRPr="00270554" w:rsidRDefault="00270554" w:rsidP="00270554">
      <w:pPr>
        <w:pStyle w:val="ListBullet"/>
        <w:numPr>
          <w:ilvl w:val="0"/>
          <w:numId w:val="24"/>
        </w:numPr>
      </w:pPr>
      <w:r w:rsidRPr="00270554">
        <w:t>Travelling</w:t>
      </w:r>
    </w:p>
    <w:p w14:paraId="1FCAE53F" w14:textId="7A7CEEDD" w:rsidR="00270554" w:rsidRDefault="00270554" w:rsidP="00270554">
      <w:pPr>
        <w:pStyle w:val="ListBullet"/>
        <w:numPr>
          <w:ilvl w:val="0"/>
          <w:numId w:val="24"/>
        </w:numPr>
      </w:pPr>
      <w:r w:rsidRPr="00270554">
        <w:t>Listening Music</w:t>
      </w:r>
    </w:p>
    <w:p w14:paraId="25E4837B" w14:textId="4A94CE70" w:rsidR="00270554" w:rsidRDefault="00270554" w:rsidP="00270554">
      <w:pPr>
        <w:pStyle w:val="ListBullet"/>
        <w:numPr>
          <w:ilvl w:val="0"/>
          <w:numId w:val="0"/>
        </w:numPr>
        <w:ind w:left="216" w:hanging="216"/>
      </w:pPr>
    </w:p>
    <w:p w14:paraId="49C086D6" w14:textId="389C533A" w:rsidR="00270554" w:rsidRDefault="00270554" w:rsidP="00270554">
      <w:pPr>
        <w:pStyle w:val="ListBullet"/>
        <w:numPr>
          <w:ilvl w:val="0"/>
          <w:numId w:val="0"/>
        </w:numPr>
        <w:ind w:left="216" w:hanging="216"/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</w:rPr>
      </w:pPr>
      <w:r w:rsidRPr="00270554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</w:rPr>
        <w:t>Language</w:t>
      </w:r>
    </w:p>
    <w:p w14:paraId="60319F53" w14:textId="6ABA2963" w:rsidR="00270554" w:rsidRDefault="00270554" w:rsidP="00270554">
      <w:pPr>
        <w:pStyle w:val="ListBullet"/>
        <w:numPr>
          <w:ilvl w:val="0"/>
          <w:numId w:val="0"/>
        </w:numPr>
        <w:ind w:left="216" w:hanging="216"/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</w:rPr>
      </w:pPr>
    </w:p>
    <w:p w14:paraId="02D2ACEF" w14:textId="1F245CA5" w:rsidR="00270554" w:rsidRPr="00270554" w:rsidRDefault="00270554" w:rsidP="00270554">
      <w:pPr>
        <w:pStyle w:val="ListBullet"/>
        <w:numPr>
          <w:ilvl w:val="0"/>
          <w:numId w:val="27"/>
        </w:numPr>
      </w:pPr>
      <w:r w:rsidRPr="00270554">
        <w:t>Hindi</w:t>
      </w:r>
      <w:r>
        <w:t xml:space="preserve">        </w:t>
      </w:r>
      <w:proofErr w:type="gramStart"/>
      <w:r>
        <w:t xml:space="preserve">-  </w:t>
      </w:r>
      <w:r w:rsidRPr="00270554">
        <w:rPr>
          <w:sz w:val="36"/>
          <w:szCs w:val="36"/>
        </w:rPr>
        <w:t>*</w:t>
      </w:r>
      <w:proofErr w:type="gramEnd"/>
      <w:r w:rsidRPr="00270554">
        <w:rPr>
          <w:sz w:val="36"/>
          <w:szCs w:val="36"/>
        </w:rPr>
        <w:t>****</w:t>
      </w:r>
    </w:p>
    <w:p w14:paraId="2F8CB687" w14:textId="3F354CD9" w:rsidR="00270554" w:rsidRPr="00270554" w:rsidRDefault="00270554" w:rsidP="00270554">
      <w:pPr>
        <w:pStyle w:val="ListBullet"/>
        <w:numPr>
          <w:ilvl w:val="0"/>
          <w:numId w:val="27"/>
        </w:numPr>
      </w:pPr>
      <w:r w:rsidRPr="00270554">
        <w:t>English</w:t>
      </w:r>
      <w:r>
        <w:t xml:space="preserve">    </w:t>
      </w:r>
      <w:proofErr w:type="gramStart"/>
      <w:r>
        <w:t xml:space="preserve">- </w:t>
      </w:r>
      <w:r w:rsidRPr="00270554">
        <w:rPr>
          <w:sz w:val="36"/>
          <w:szCs w:val="36"/>
        </w:rPr>
        <w:t xml:space="preserve"> *</w:t>
      </w:r>
      <w:proofErr w:type="gramEnd"/>
      <w:r w:rsidRPr="00270554">
        <w:rPr>
          <w:sz w:val="36"/>
          <w:szCs w:val="36"/>
        </w:rPr>
        <w:t>**</w:t>
      </w:r>
    </w:p>
    <w:sectPr w:rsidR="00270554" w:rsidRPr="00270554" w:rsidSect="00617B26">
      <w:footerReference w:type="default" r:id="rId10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0ECAAE" w14:textId="77777777" w:rsidR="00FD332C" w:rsidRDefault="00FD332C">
      <w:pPr>
        <w:spacing w:after="0"/>
      </w:pPr>
      <w:r>
        <w:separator/>
      </w:r>
    </w:p>
  </w:endnote>
  <w:endnote w:type="continuationSeparator" w:id="0">
    <w:p w14:paraId="71B29354" w14:textId="77777777" w:rsidR="00FD332C" w:rsidRDefault="00FD33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02F9A4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E9E52A" w14:textId="77777777" w:rsidR="00FD332C" w:rsidRDefault="00FD332C">
      <w:pPr>
        <w:spacing w:after="0"/>
      </w:pPr>
      <w:r>
        <w:separator/>
      </w:r>
    </w:p>
  </w:footnote>
  <w:footnote w:type="continuationSeparator" w:id="0">
    <w:p w14:paraId="47B46931" w14:textId="77777777" w:rsidR="00FD332C" w:rsidRDefault="00FD332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B327390"/>
    <w:multiLevelType w:val="hybridMultilevel"/>
    <w:tmpl w:val="44C6BA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D52E75"/>
    <w:multiLevelType w:val="hybridMultilevel"/>
    <w:tmpl w:val="E3745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567297233">
    <w:abstractNumId w:val="9"/>
  </w:num>
  <w:num w:numId="2" w16cid:durableId="248467508">
    <w:abstractNumId w:val="9"/>
    <w:lvlOverride w:ilvl="0">
      <w:startOverride w:val="1"/>
    </w:lvlOverride>
  </w:num>
  <w:num w:numId="3" w16cid:durableId="1166437783">
    <w:abstractNumId w:val="9"/>
    <w:lvlOverride w:ilvl="0">
      <w:startOverride w:val="1"/>
    </w:lvlOverride>
  </w:num>
  <w:num w:numId="4" w16cid:durableId="701244393">
    <w:abstractNumId w:val="9"/>
    <w:lvlOverride w:ilvl="0">
      <w:startOverride w:val="1"/>
    </w:lvlOverride>
  </w:num>
  <w:num w:numId="5" w16cid:durableId="1128475898">
    <w:abstractNumId w:val="8"/>
  </w:num>
  <w:num w:numId="6" w16cid:durableId="1492866112">
    <w:abstractNumId w:val="7"/>
  </w:num>
  <w:num w:numId="7" w16cid:durableId="500196800">
    <w:abstractNumId w:val="6"/>
  </w:num>
  <w:num w:numId="8" w16cid:durableId="1418476793">
    <w:abstractNumId w:val="5"/>
  </w:num>
  <w:num w:numId="9" w16cid:durableId="1770002737">
    <w:abstractNumId w:val="4"/>
  </w:num>
  <w:num w:numId="10" w16cid:durableId="660088853">
    <w:abstractNumId w:val="3"/>
  </w:num>
  <w:num w:numId="11" w16cid:durableId="1533226572">
    <w:abstractNumId w:val="2"/>
  </w:num>
  <w:num w:numId="12" w16cid:durableId="1108769699">
    <w:abstractNumId w:val="1"/>
  </w:num>
  <w:num w:numId="13" w16cid:durableId="226233907">
    <w:abstractNumId w:val="0"/>
  </w:num>
  <w:num w:numId="14" w16cid:durableId="1686201541">
    <w:abstractNumId w:val="14"/>
  </w:num>
  <w:num w:numId="15" w16cid:durableId="167986919">
    <w:abstractNumId w:val="18"/>
  </w:num>
  <w:num w:numId="16" w16cid:durableId="1700737401">
    <w:abstractNumId w:val="12"/>
  </w:num>
  <w:num w:numId="17" w16cid:durableId="34041301">
    <w:abstractNumId w:val="16"/>
  </w:num>
  <w:num w:numId="18" w16cid:durableId="1939946168">
    <w:abstractNumId w:val="10"/>
  </w:num>
  <w:num w:numId="19" w16cid:durableId="2003122630">
    <w:abstractNumId w:val="21"/>
  </w:num>
  <w:num w:numId="20" w16cid:durableId="1638335512">
    <w:abstractNumId w:val="19"/>
  </w:num>
  <w:num w:numId="21" w16cid:durableId="1358627138">
    <w:abstractNumId w:val="11"/>
  </w:num>
  <w:num w:numId="22" w16cid:durableId="2115514153">
    <w:abstractNumId w:val="15"/>
  </w:num>
  <w:num w:numId="23" w16cid:durableId="1229267200">
    <w:abstractNumId w:val="20"/>
  </w:num>
  <w:num w:numId="24" w16cid:durableId="1197692725">
    <w:abstractNumId w:val="17"/>
  </w:num>
  <w:num w:numId="25" w16cid:durableId="729692636">
    <w:abstractNumId w:val="11"/>
  </w:num>
  <w:num w:numId="26" w16cid:durableId="999389189">
    <w:abstractNumId w:val="11"/>
  </w:num>
  <w:num w:numId="27" w16cid:durableId="78276825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mailMerge>
    <w:mainDocumentType w:val="email"/>
    <w:dataType w:val="textFile"/>
    <w:activeRecord w:val="-1"/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8C"/>
    <w:rsid w:val="000A4F59"/>
    <w:rsid w:val="00141A4C"/>
    <w:rsid w:val="0019159C"/>
    <w:rsid w:val="001B29CF"/>
    <w:rsid w:val="00270554"/>
    <w:rsid w:val="0028220F"/>
    <w:rsid w:val="00321BFE"/>
    <w:rsid w:val="00356C14"/>
    <w:rsid w:val="00365A27"/>
    <w:rsid w:val="005B7FD5"/>
    <w:rsid w:val="00617B26"/>
    <w:rsid w:val="006270A9"/>
    <w:rsid w:val="00675956"/>
    <w:rsid w:val="00681034"/>
    <w:rsid w:val="006E0F88"/>
    <w:rsid w:val="006F21A2"/>
    <w:rsid w:val="00816216"/>
    <w:rsid w:val="0087734B"/>
    <w:rsid w:val="009D5933"/>
    <w:rsid w:val="00A01B86"/>
    <w:rsid w:val="00A75365"/>
    <w:rsid w:val="00A82B5E"/>
    <w:rsid w:val="00B9748C"/>
    <w:rsid w:val="00BD768D"/>
    <w:rsid w:val="00C61F8E"/>
    <w:rsid w:val="00D053F1"/>
    <w:rsid w:val="00E3722D"/>
    <w:rsid w:val="00E83E4B"/>
    <w:rsid w:val="00FD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C4B31F"/>
  <w15:chartTrackingRefBased/>
  <w15:docId w15:val="{81A79203-D4D9-4EF5-9C22-C7959EC5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5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59C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65A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5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nghAyushman1996/Musi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SinghAyushman1996/Hotel-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ng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38091D9E5E542C8A61CE160F46F6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2FF43-34C8-4033-82F1-974C260A656B}"/>
      </w:docPartPr>
      <w:docPartBody>
        <w:p w:rsidR="002C5127" w:rsidRDefault="002C5127">
          <w:pPr>
            <w:pStyle w:val="538091D9E5E542C8A61CE160F46F6B4C"/>
          </w:pPr>
          <w:r>
            <w:t>Objective</w:t>
          </w:r>
        </w:p>
      </w:docPartBody>
    </w:docPart>
    <w:docPart>
      <w:docPartPr>
        <w:name w:val="1049446A2B2C4E66937955B8AB1F7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7425A-9A6B-42B7-9608-B34D0534C4BD}"/>
      </w:docPartPr>
      <w:docPartBody>
        <w:p w:rsidR="002C5127" w:rsidRDefault="002C5127">
          <w:pPr>
            <w:pStyle w:val="1049446A2B2C4E66937955B8AB1F7883"/>
          </w:pPr>
          <w:r>
            <w:t>Education</w:t>
          </w:r>
        </w:p>
      </w:docPartBody>
    </w:docPart>
    <w:docPart>
      <w:docPartPr>
        <w:name w:val="0E01E2CE37FB48FB80D716CD70075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CE0A9-BCB4-433B-B936-CC9B1F196597}"/>
      </w:docPartPr>
      <w:docPartBody>
        <w:p w:rsidR="002C5127" w:rsidRDefault="002C5127">
          <w:pPr>
            <w:pStyle w:val="0E01E2CE37FB48FB80D716CD700750CA"/>
          </w:pPr>
          <w:r>
            <w:t>Skills &amp; Abilities</w:t>
          </w:r>
        </w:p>
      </w:docPartBody>
    </w:docPart>
    <w:docPart>
      <w:docPartPr>
        <w:name w:val="7F13AEF311C249DA9736F45C70254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9CCA8-FC5E-4246-991A-C765206782D1}"/>
      </w:docPartPr>
      <w:docPartBody>
        <w:p w:rsidR="002C5127" w:rsidRDefault="002C5127">
          <w:pPr>
            <w:pStyle w:val="7F13AEF311C249DA9736F45C702549B9"/>
          </w:pPr>
          <w:r>
            <w:t>Management</w:t>
          </w:r>
        </w:p>
      </w:docPartBody>
    </w:docPart>
    <w:docPart>
      <w:docPartPr>
        <w:name w:val="057BB6C3ED1542658F870E504CBDB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5C8DA-69A7-4F59-97DD-D770D6BF20A3}"/>
      </w:docPartPr>
      <w:docPartBody>
        <w:p w:rsidR="002C5127" w:rsidRDefault="002C5127">
          <w:pPr>
            <w:pStyle w:val="057BB6C3ED1542658F870E504CBDB0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27"/>
    <w:rsid w:val="002C5127"/>
    <w:rsid w:val="005B7FD5"/>
    <w:rsid w:val="00A65AD2"/>
    <w:rsid w:val="00CA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8091D9E5E542C8A61CE160F46F6B4C">
    <w:name w:val="538091D9E5E542C8A61CE160F46F6B4C"/>
  </w:style>
  <w:style w:type="paragraph" w:customStyle="1" w:styleId="1049446A2B2C4E66937955B8AB1F7883">
    <w:name w:val="1049446A2B2C4E66937955B8AB1F7883"/>
  </w:style>
  <w:style w:type="paragraph" w:customStyle="1" w:styleId="0E01E2CE37FB48FB80D716CD700750CA">
    <w:name w:val="0E01E2CE37FB48FB80D716CD700750CA"/>
  </w:style>
  <w:style w:type="paragraph" w:customStyle="1" w:styleId="7F13AEF311C249DA9736F45C702549B9">
    <w:name w:val="7F13AEF311C249DA9736F45C702549B9"/>
  </w:style>
  <w:style w:type="paragraph" w:customStyle="1" w:styleId="057BB6C3ED1542658F870E504CBDB0BE">
    <w:name w:val="057BB6C3ED1542658F870E504CBDB0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95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King King</dc:creator>
  <cp:keywords/>
  <cp:lastModifiedBy>Ayush Singh</cp:lastModifiedBy>
  <cp:revision>7</cp:revision>
  <dcterms:created xsi:type="dcterms:W3CDTF">2023-04-15T05:43:00Z</dcterms:created>
  <dcterms:modified xsi:type="dcterms:W3CDTF">2024-06-15T08:19:00Z</dcterms:modified>
  <cp:version/>
</cp:coreProperties>
</file>